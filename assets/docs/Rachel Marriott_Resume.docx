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DA3AF383030223438347684586A716A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2F7D04" w:rsidP="003856C9">
                <w:pPr>
                  <w:pStyle w:val="Heading1"/>
                </w:pPr>
                <w:r>
                  <w:t>Rachel Marriott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005779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78424E" w:rsidRDefault="002F7D04" w:rsidP="00441EB9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78424E">
                    <w:rPr>
                      <w:sz w:val="18"/>
                      <w:szCs w:val="18"/>
                    </w:rPr>
                    <w:t>rachelmmarriott@gmail.com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B1D3232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F7D04" w:rsidP="00441EB9">
                  <w:pPr>
                    <w:pStyle w:val="Heading3"/>
                  </w:pPr>
                  <w:r>
                    <w:t>801-870-8078</w:t>
                  </w:r>
                </w:p>
                <w:p w:rsidR="0078424E" w:rsidRDefault="0078424E" w:rsidP="00441EB9">
                  <w:pPr>
                    <w:pStyle w:val="Heading3"/>
                  </w:pPr>
                </w:p>
                <w:p w:rsidR="0078424E" w:rsidRDefault="0078424E" w:rsidP="00441EB9">
                  <w:pPr>
                    <w:pStyle w:val="Heading3"/>
                  </w:pPr>
                </w:p>
                <w:p w:rsidR="0078424E" w:rsidRDefault="0078424E" w:rsidP="00441EB9">
                  <w:pPr>
                    <w:pStyle w:val="Heading3"/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703E4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6654434245CAC4DA6BE5E95A334D5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6B448C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78424E" w:rsidP="00D11C4D">
                  <w:r>
                    <w:t>Begin a career in web development.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703E4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383EF0DAAC32040B1EADE7504BE51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A82816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2F7D04" w:rsidP="00463463">
                  <w:r>
                    <w:t>HTML, CSS, Git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703E4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6BC89147E01094593FEBA1DB8F6BD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78424E" w:rsidP="002B3890">
                  <w:pPr>
                    <w:pStyle w:val="Heading4"/>
                  </w:pPr>
                  <w:r>
                    <w:t>realtor / equity real estate</w:t>
                  </w:r>
                </w:p>
                <w:p w:rsidR="008F6337" w:rsidRPr="005152F2" w:rsidRDefault="0078424E" w:rsidP="008F6337">
                  <w:pPr>
                    <w:pStyle w:val="Heading5"/>
                  </w:pPr>
                  <w:r>
                    <w:t>2014 - 2022</w:t>
                  </w:r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C42AA035272CD2498BB73859892183F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p w:rsidR="007B2F5C" w:rsidRPr="0043426C" w:rsidRDefault="0078424E" w:rsidP="0043426C">
                  <w:pPr>
                    <w:pStyle w:val="Heading4"/>
                  </w:pPr>
                  <w:r>
                    <w:t>assistant project manager / the dennis group</w:t>
                  </w:r>
                </w:p>
                <w:p w:rsidR="007B2F5C" w:rsidRPr="005152F2" w:rsidRDefault="0078424E" w:rsidP="007B2F5C">
                  <w:pPr>
                    <w:pStyle w:val="Heading5"/>
                  </w:pPr>
                  <w:r>
                    <w:t>2009 - 2011</w:t>
                  </w:r>
                </w:p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BD8CFC42877BD94FAEBAFF35B33CDE8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703E4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E1DAF5F94C105498287576AB0813E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78424E" w:rsidP="002B3890">
                  <w:pPr>
                    <w:pStyle w:val="Heading4"/>
                  </w:pPr>
                  <w:r>
                    <w:t>coding bootcamp / 2022</w:t>
                  </w:r>
                  <w:bookmarkStart w:id="0" w:name="_GoBack"/>
                  <w:bookmarkEnd w:id="0"/>
                </w:p>
                <w:p w:rsidR="007B2F5C" w:rsidRPr="005152F2" w:rsidRDefault="0078424E" w:rsidP="007B2F5C">
                  <w:pPr>
                    <w:pStyle w:val="Heading5"/>
                  </w:pPr>
                  <w:r>
                    <w:t>University of Utah</w:t>
                  </w:r>
                </w:p>
                <w:p w:rsidR="0078424E" w:rsidRDefault="00703E40" w:rsidP="0078424E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3EB6B72C846B6E48A4A4C69898C2D6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  <w:p w:rsidR="0078424E" w:rsidRPr="0043426C" w:rsidRDefault="0078424E" w:rsidP="0078424E">
                  <w:pPr>
                    <w:pStyle w:val="Heading4"/>
                  </w:pPr>
                  <w:r>
                    <w:t>bs finance / 2007</w:t>
                  </w:r>
                </w:p>
                <w:p w:rsidR="0078424E" w:rsidRPr="005152F2" w:rsidRDefault="0078424E" w:rsidP="0078424E">
                  <w:pPr>
                    <w:pStyle w:val="Heading5"/>
                  </w:pPr>
                  <w:r>
                    <w:t>University of Utah</w:t>
                  </w:r>
                </w:p>
                <w:p w:rsidR="0078424E" w:rsidRDefault="0078424E" w:rsidP="0078424E">
                  <w:sdt>
                    <w:sdtPr>
                      <w:alias w:val="Education details:"/>
                      <w:tag w:val="Education details:"/>
                      <w:id w:val="-1322344523"/>
                      <w:placeholder>
                        <w:docPart w:val="C19DD649EE02474490C7FEA4761C5BBC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703E4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297B290490B0DC41BE37FA101A456F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F72D1B239D74724394AF6B0E2EA8D00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E40" w:rsidRDefault="00703E40" w:rsidP="003856C9">
      <w:pPr>
        <w:spacing w:after="0" w:line="240" w:lineRule="auto"/>
      </w:pPr>
      <w:r>
        <w:separator/>
      </w:r>
    </w:p>
  </w:endnote>
  <w:endnote w:type="continuationSeparator" w:id="0">
    <w:p w:rsidR="00703E40" w:rsidRDefault="00703E4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0B29C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7D988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E40" w:rsidRDefault="00703E40" w:rsidP="003856C9">
      <w:pPr>
        <w:spacing w:after="0" w:line="240" w:lineRule="auto"/>
      </w:pPr>
      <w:r>
        <w:separator/>
      </w:r>
    </w:p>
  </w:footnote>
  <w:footnote w:type="continuationSeparator" w:id="0">
    <w:p w:rsidR="00703E40" w:rsidRDefault="00703E4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AE773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ECE27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04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2F7D04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03E40"/>
    <w:rsid w:val="00743379"/>
    <w:rsid w:val="007803B7"/>
    <w:rsid w:val="0078424E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84D5A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9E71E"/>
  <w15:chartTrackingRefBased/>
  <w15:docId w15:val="{0EFA9244-A2F7-5B41-A3E4-D333F7C8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chel/Library/Containers/com.microsoft.Word/Data/Library/Application%20Support/Microsoft/Office/16.0/DTS/en-US%7bD1A838C6-1B37-8141-AA5F-874EDE9AA4A8%7d/%7b64D9734A-7985-0142-8AA9-6AE3187730C7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3AF383030223438347684586A71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01674-7430-A94C-848D-A21D86CCBDF4}"/>
      </w:docPartPr>
      <w:docPartBody>
        <w:p w:rsidR="00DA43A4" w:rsidRDefault="00B72600">
          <w:pPr>
            <w:pStyle w:val="DA3AF383030223438347684586A716AC"/>
          </w:pPr>
          <w:r w:rsidRPr="005152F2">
            <w:t>Your Name</w:t>
          </w:r>
        </w:p>
      </w:docPartBody>
    </w:docPart>
    <w:docPart>
      <w:docPartPr>
        <w:name w:val="26654434245CAC4DA6BE5E95A334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3A3E4-2FF6-B543-95D7-39D5A39DF863}"/>
      </w:docPartPr>
      <w:docPartBody>
        <w:p w:rsidR="00DA43A4" w:rsidRDefault="00B72600">
          <w:pPr>
            <w:pStyle w:val="26654434245CAC4DA6BE5E95A334D5B2"/>
          </w:pPr>
          <w:r>
            <w:t>Objective</w:t>
          </w:r>
        </w:p>
      </w:docPartBody>
    </w:docPart>
    <w:docPart>
      <w:docPartPr>
        <w:name w:val="6383EF0DAAC32040B1EADE7504BE5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AA654-EC2E-6742-A15E-2F9F4683AA73}"/>
      </w:docPartPr>
      <w:docPartBody>
        <w:p w:rsidR="00DA43A4" w:rsidRDefault="00B72600">
          <w:pPr>
            <w:pStyle w:val="6383EF0DAAC32040B1EADE7504BE5164"/>
          </w:pPr>
          <w:r>
            <w:t>Skills</w:t>
          </w:r>
        </w:p>
      </w:docPartBody>
    </w:docPart>
    <w:docPart>
      <w:docPartPr>
        <w:name w:val="C6BC89147E01094593FEBA1DB8F6B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BDE6F-3B29-2E4D-966B-67F3D545F8CE}"/>
      </w:docPartPr>
      <w:docPartBody>
        <w:p w:rsidR="00DA43A4" w:rsidRDefault="00B72600">
          <w:pPr>
            <w:pStyle w:val="C6BC89147E01094593FEBA1DB8F6BDF2"/>
          </w:pPr>
          <w:r w:rsidRPr="005152F2">
            <w:t>Experience</w:t>
          </w:r>
        </w:p>
      </w:docPartBody>
    </w:docPart>
    <w:docPart>
      <w:docPartPr>
        <w:name w:val="C42AA035272CD2498BB7385989218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F4450-98D8-864E-8498-F87A4342E729}"/>
      </w:docPartPr>
      <w:docPartBody>
        <w:p w:rsidR="00DA43A4" w:rsidRDefault="00B72600">
          <w:pPr>
            <w:pStyle w:val="C42AA035272CD2498BB73859892183F2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BD8CFC42877BD94FAEBAFF35B33CD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6CC93-EDEC-384F-A5E8-143E5743AFA6}"/>
      </w:docPartPr>
      <w:docPartBody>
        <w:p w:rsidR="00DA43A4" w:rsidRDefault="00B72600">
          <w:pPr>
            <w:pStyle w:val="BD8CFC42877BD94FAEBAFF35B33CDE88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9E1DAF5F94C105498287576AB0813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208D-64E7-A24C-B732-2F68C401A26E}"/>
      </w:docPartPr>
      <w:docPartBody>
        <w:p w:rsidR="00DA43A4" w:rsidRDefault="00B72600">
          <w:pPr>
            <w:pStyle w:val="9E1DAF5F94C105498287576AB0813E25"/>
          </w:pPr>
          <w:r w:rsidRPr="005152F2">
            <w:t>Education</w:t>
          </w:r>
        </w:p>
      </w:docPartBody>
    </w:docPart>
    <w:docPart>
      <w:docPartPr>
        <w:name w:val="3EB6B72C846B6E48A4A4C69898C2D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CF23-546D-714E-8DFE-F695E6633676}"/>
      </w:docPartPr>
      <w:docPartBody>
        <w:p w:rsidR="00DA43A4" w:rsidRDefault="00B72600">
          <w:pPr>
            <w:pStyle w:val="3EB6B72C846B6E48A4A4C69898C2D66B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297B290490B0DC41BE37FA101A456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86179-FC0D-AD4B-B9DC-8A7E0AE5C3A3}"/>
      </w:docPartPr>
      <w:docPartBody>
        <w:p w:rsidR="00DA43A4" w:rsidRDefault="00B72600">
          <w:pPr>
            <w:pStyle w:val="297B290490B0DC41BE37FA101A456FB0"/>
          </w:pPr>
          <w:r w:rsidRPr="005152F2">
            <w:t>Volunteer Experience or Leadership</w:t>
          </w:r>
        </w:p>
      </w:docPartBody>
    </w:docPart>
    <w:docPart>
      <w:docPartPr>
        <w:name w:val="F72D1B239D74724394AF6B0E2EA8D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1A170-205B-8645-A710-E2FB9477B542}"/>
      </w:docPartPr>
      <w:docPartBody>
        <w:p w:rsidR="00DA43A4" w:rsidRDefault="00B72600">
          <w:pPr>
            <w:pStyle w:val="F72D1B239D74724394AF6B0E2EA8D000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C19DD649EE02474490C7FEA4761C5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6E8E4-3B01-1849-9DAF-503DFA8EF75F}"/>
      </w:docPartPr>
      <w:docPartBody>
        <w:p w:rsidR="00000000" w:rsidRDefault="00DA43A4" w:rsidP="00DA43A4">
          <w:pPr>
            <w:pStyle w:val="C19DD649EE02474490C7FEA4761C5BBC"/>
          </w:pPr>
          <w:r w:rsidRPr="007B2F5C">
            <w:t>You might want to include your GPA and a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00"/>
    <w:rsid w:val="006A5CAB"/>
    <w:rsid w:val="00B72600"/>
    <w:rsid w:val="00D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AF383030223438347684586A716AC">
    <w:name w:val="DA3AF383030223438347684586A716AC"/>
  </w:style>
  <w:style w:type="paragraph" w:customStyle="1" w:styleId="8751775E8696374B933E28EDA4C9A667">
    <w:name w:val="8751775E8696374B933E28EDA4C9A667"/>
  </w:style>
  <w:style w:type="paragraph" w:customStyle="1" w:styleId="A5E1CD4905329F4E8BFFE4074AFD0E4F">
    <w:name w:val="A5E1CD4905329F4E8BFFE4074AFD0E4F"/>
  </w:style>
  <w:style w:type="paragraph" w:customStyle="1" w:styleId="C6DE5DD0EDD9F54DA9DC6EB491B132FC">
    <w:name w:val="C6DE5DD0EDD9F54DA9DC6EB491B132FC"/>
  </w:style>
  <w:style w:type="paragraph" w:customStyle="1" w:styleId="2A5E4DBEA64114419A8FFB44217C84AB">
    <w:name w:val="2A5E4DBEA64114419A8FFB44217C84AB"/>
  </w:style>
  <w:style w:type="paragraph" w:customStyle="1" w:styleId="26654434245CAC4DA6BE5E95A334D5B2">
    <w:name w:val="26654434245CAC4DA6BE5E95A334D5B2"/>
  </w:style>
  <w:style w:type="paragraph" w:customStyle="1" w:styleId="6089239F5A9B5044A83F1BE3D9CB175D">
    <w:name w:val="6089239F5A9B5044A83F1BE3D9CB175D"/>
  </w:style>
  <w:style w:type="paragraph" w:customStyle="1" w:styleId="6383EF0DAAC32040B1EADE7504BE5164">
    <w:name w:val="6383EF0DAAC32040B1EADE7504BE5164"/>
  </w:style>
  <w:style w:type="paragraph" w:customStyle="1" w:styleId="8E44501C1614FE42B6EFA9A16DBA9EF1">
    <w:name w:val="8E44501C1614FE42B6EFA9A16DBA9EF1"/>
  </w:style>
  <w:style w:type="paragraph" w:customStyle="1" w:styleId="C6BC89147E01094593FEBA1DB8F6BDF2">
    <w:name w:val="C6BC89147E01094593FEBA1DB8F6BDF2"/>
  </w:style>
  <w:style w:type="paragraph" w:customStyle="1" w:styleId="C900CD6246392E4BBFA4E1DFF355BDE0">
    <w:name w:val="C900CD6246392E4BBFA4E1DFF355BDE0"/>
  </w:style>
  <w:style w:type="paragraph" w:customStyle="1" w:styleId="D23D3DEFB6D201439E9A995CE7D66DF1">
    <w:name w:val="D23D3DEFB6D201439E9A995CE7D66DF1"/>
  </w:style>
  <w:style w:type="paragraph" w:customStyle="1" w:styleId="C42AA035272CD2498BB73859892183F2">
    <w:name w:val="C42AA035272CD2498BB73859892183F2"/>
  </w:style>
  <w:style w:type="paragraph" w:customStyle="1" w:styleId="131A07BF3111524B8F33A107E368AAE4">
    <w:name w:val="131A07BF3111524B8F33A107E368AAE4"/>
  </w:style>
  <w:style w:type="paragraph" w:customStyle="1" w:styleId="2E09DA6468C0D54AA95C4555C4DA22FF">
    <w:name w:val="2E09DA6468C0D54AA95C4555C4DA22FF"/>
  </w:style>
  <w:style w:type="paragraph" w:customStyle="1" w:styleId="BD8CFC42877BD94FAEBAFF35B33CDE88">
    <w:name w:val="BD8CFC42877BD94FAEBAFF35B33CDE88"/>
  </w:style>
  <w:style w:type="paragraph" w:customStyle="1" w:styleId="9E1DAF5F94C105498287576AB0813E25">
    <w:name w:val="9E1DAF5F94C105498287576AB0813E25"/>
  </w:style>
  <w:style w:type="paragraph" w:customStyle="1" w:styleId="A89AA496DE980041A6FBEC090204DBE2">
    <w:name w:val="A89AA496DE980041A6FBEC090204DBE2"/>
  </w:style>
  <w:style w:type="paragraph" w:customStyle="1" w:styleId="61A406E9CDE48F46A8F2A68EB95D0E4C">
    <w:name w:val="61A406E9CDE48F46A8F2A68EB95D0E4C"/>
  </w:style>
  <w:style w:type="paragraph" w:customStyle="1" w:styleId="3EB6B72C846B6E48A4A4C69898C2D66B">
    <w:name w:val="3EB6B72C846B6E48A4A4C69898C2D66B"/>
  </w:style>
  <w:style w:type="paragraph" w:customStyle="1" w:styleId="297B290490B0DC41BE37FA101A456FB0">
    <w:name w:val="297B290490B0DC41BE37FA101A456FB0"/>
  </w:style>
  <w:style w:type="paragraph" w:customStyle="1" w:styleId="F72D1B239D74724394AF6B0E2EA8D000">
    <w:name w:val="F72D1B239D74724394AF6B0E2EA8D000"/>
  </w:style>
  <w:style w:type="paragraph" w:customStyle="1" w:styleId="C19DD649EE02474490C7FEA4761C5BBC">
    <w:name w:val="C19DD649EE02474490C7FEA4761C5BBC"/>
    <w:rsid w:val="00DA4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{64D9734A-7985-0142-8AA9-6AE3187730C7}tf16392740.dotx</Template>
  <TotalTime>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Marriott</dc:creator>
  <cp:keywords/>
  <dc:description/>
  <cp:lastModifiedBy>Rachel Marriott</cp:lastModifiedBy>
  <cp:revision>2</cp:revision>
  <dcterms:created xsi:type="dcterms:W3CDTF">2021-12-18T19:53:00Z</dcterms:created>
  <dcterms:modified xsi:type="dcterms:W3CDTF">2021-12-18T19:53:00Z</dcterms:modified>
</cp:coreProperties>
</file>